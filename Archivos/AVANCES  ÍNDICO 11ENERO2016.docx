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6" w:rsidRPr="003A20A9" w:rsidRDefault="003A20A9">
      <w:pPr>
        <w:rPr>
          <w:b/>
          <w:lang w:val="es-MX"/>
        </w:rPr>
      </w:pPr>
      <w:r w:rsidRPr="003A20A9">
        <w:rPr>
          <w:b/>
          <w:lang w:val="es-MX"/>
        </w:rPr>
        <w:t>AVANCES EN ÍNDICO:</w:t>
      </w:r>
    </w:p>
    <w:p w:rsidR="003A20A9" w:rsidRDefault="003A20A9" w:rsidP="003A20A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revisó la agenda de trabajo</w:t>
      </w:r>
    </w:p>
    <w:p w:rsidR="003A20A9" w:rsidRDefault="003A20A9" w:rsidP="003A20A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prospectos se revisó toda la información que debe levantar el promotor al hacer la prospección.</w:t>
      </w:r>
    </w:p>
    <w:p w:rsidR="003A20A9" w:rsidRDefault="003A20A9" w:rsidP="003A20A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Cambios de etiquetas</w:t>
      </w:r>
      <w:r w:rsidR="005F5A23">
        <w:rPr>
          <w:lang w:val="es-MX"/>
        </w:rPr>
        <w:t>, nombre del negocio</w:t>
      </w:r>
      <w:r w:rsidR="008C3A43">
        <w:rPr>
          <w:lang w:val="es-MX"/>
        </w:rPr>
        <w:t>, convertir oportunidad</w:t>
      </w:r>
    </w:p>
    <w:p w:rsidR="003A20A9" w:rsidRDefault="003A20A9" w:rsidP="003A20A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agregan campos como Giro, </w:t>
      </w:r>
      <w:proofErr w:type="spellStart"/>
      <w:r>
        <w:rPr>
          <w:lang w:val="es-MX"/>
        </w:rPr>
        <w:t>Subgiro</w:t>
      </w:r>
      <w:proofErr w:type="spellEnd"/>
      <w:r>
        <w:rPr>
          <w:lang w:val="es-MX"/>
        </w:rPr>
        <w:t xml:space="preserve">, </w:t>
      </w:r>
    </w:p>
    <w:p w:rsidR="00991547" w:rsidRDefault="00991547" w:rsidP="003A20A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Prospectación</w:t>
      </w:r>
      <w:proofErr w:type="spellEnd"/>
      <w:r>
        <w:rPr>
          <w:lang w:val="es-MX"/>
        </w:rPr>
        <w:t>, colocación y cobranza</w:t>
      </w:r>
    </w:p>
    <w:p w:rsidR="00991547" w:rsidRDefault="00991547" w:rsidP="003A20A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 importante el PROTOCOLO para iniciar una venta.</w:t>
      </w:r>
    </w:p>
    <w:p w:rsidR="00991547" w:rsidRDefault="00991547" w:rsidP="003A20A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Desarrollo de la Carpeta Electrónica</w:t>
      </w:r>
    </w:p>
    <w:p w:rsidR="00991547" w:rsidRDefault="00A009F8" w:rsidP="003A20A9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A009F8">
        <w:rPr>
          <w:highlight w:val="yellow"/>
          <w:lang w:val="es-MX"/>
        </w:rPr>
        <w:t>TAREA: Ingresar el COTIZADOR en la primer etapa.</w:t>
      </w:r>
    </w:p>
    <w:p w:rsidR="00925FD1" w:rsidRDefault="00925FD1" w:rsidP="003A20A9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>
        <w:rPr>
          <w:highlight w:val="yellow"/>
          <w:lang w:val="es-MX"/>
        </w:rPr>
        <w:t>El COTIZADOR debe estar en PROSPECTO y SOLICITUD DEL CRÉDITO</w:t>
      </w:r>
    </w:p>
    <w:p w:rsidR="00925FD1" w:rsidRDefault="00925FD1" w:rsidP="003A20A9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>
        <w:rPr>
          <w:highlight w:val="yellow"/>
          <w:lang w:val="es-MX"/>
        </w:rPr>
        <w:t>Falta que Alejandro mande la solicitud de MICRO CRÉDITO</w:t>
      </w:r>
    </w:p>
    <w:p w:rsidR="00925FD1" w:rsidRDefault="00925FD1" w:rsidP="003A20A9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>
        <w:rPr>
          <w:highlight w:val="yellow"/>
          <w:lang w:val="es-MX"/>
        </w:rPr>
        <w:t>Capturar los datos de CREDITO DE NÓMINA</w:t>
      </w:r>
    </w:p>
    <w:p w:rsidR="00925FD1" w:rsidRDefault="00925FD1" w:rsidP="003A20A9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bookmarkStart w:id="0" w:name="_GoBack"/>
      <w:bookmarkEnd w:id="0"/>
    </w:p>
    <w:p w:rsidR="00320254" w:rsidRDefault="00320254" w:rsidP="00657E6F">
      <w:pPr>
        <w:pStyle w:val="Prrafodelista"/>
        <w:rPr>
          <w:highlight w:val="yellow"/>
          <w:lang w:val="es-MX"/>
        </w:rPr>
      </w:pPr>
    </w:p>
    <w:p w:rsidR="00A009F8" w:rsidRPr="00A009F8" w:rsidRDefault="00A009F8" w:rsidP="00A009F8">
      <w:pPr>
        <w:pStyle w:val="Prrafodelista"/>
        <w:rPr>
          <w:highlight w:val="yellow"/>
          <w:lang w:val="es-MX"/>
        </w:rPr>
      </w:pPr>
    </w:p>
    <w:sectPr w:rsidR="00A009F8" w:rsidRPr="00A009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610C"/>
      </v:shape>
    </w:pict>
  </w:numPicBullet>
  <w:abstractNum w:abstractNumId="0">
    <w:nsid w:val="79852FEE"/>
    <w:multiLevelType w:val="hybridMultilevel"/>
    <w:tmpl w:val="185AACC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A9"/>
    <w:rsid w:val="00320254"/>
    <w:rsid w:val="003A20A9"/>
    <w:rsid w:val="003A3216"/>
    <w:rsid w:val="005F5A23"/>
    <w:rsid w:val="00605196"/>
    <w:rsid w:val="00657E6F"/>
    <w:rsid w:val="008C3A43"/>
    <w:rsid w:val="00925FD1"/>
    <w:rsid w:val="00991547"/>
    <w:rsid w:val="00A0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55B77-91B1-4E12-BC45-444BFC88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85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admid-pc</dc:creator>
  <cp:keywords/>
  <dc:description/>
  <cp:lastModifiedBy>admid-pc</cp:lastModifiedBy>
  <cp:revision>3</cp:revision>
  <dcterms:created xsi:type="dcterms:W3CDTF">2016-01-11T17:52:00Z</dcterms:created>
  <dcterms:modified xsi:type="dcterms:W3CDTF">2016-01-11T19:45:00Z</dcterms:modified>
</cp:coreProperties>
</file>